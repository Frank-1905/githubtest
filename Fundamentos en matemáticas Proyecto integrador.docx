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274865" w14:paraId="113236DD" w14:textId="77777777" w:rsidTr="00A31A5B">
        <w:tc>
          <w:tcPr>
            <w:tcW w:w="5395" w:type="dxa"/>
          </w:tcPr>
          <w:p w14:paraId="74767492" w14:textId="77777777" w:rsidR="00A81248" w:rsidRPr="00274865" w:rsidRDefault="00A81248" w:rsidP="00A81248">
            <w:pPr>
              <w:pStyle w:val="Anclajedelgrfico"/>
              <w:rPr>
                <w:noProof/>
                <w:lang w:val="es-MX"/>
              </w:rPr>
            </w:pPr>
          </w:p>
        </w:tc>
        <w:tc>
          <w:tcPr>
            <w:tcW w:w="5237" w:type="dxa"/>
          </w:tcPr>
          <w:p w14:paraId="7F62ED30" w14:textId="77777777" w:rsidR="00A81248" w:rsidRPr="00274865" w:rsidRDefault="00A81248" w:rsidP="00A81248">
            <w:pPr>
              <w:pStyle w:val="Anclajedelgrfico"/>
              <w:rPr>
                <w:noProof/>
                <w:lang w:val="es-MX"/>
              </w:rPr>
            </w:pPr>
          </w:p>
        </w:tc>
      </w:tr>
      <w:tr w:rsidR="00A81248" w:rsidRPr="00274865" w14:paraId="3338852A" w14:textId="77777777" w:rsidTr="00A31A5B">
        <w:trPr>
          <w:trHeight w:val="2719"/>
        </w:trPr>
        <w:tc>
          <w:tcPr>
            <w:tcW w:w="5395" w:type="dxa"/>
          </w:tcPr>
          <w:p w14:paraId="4E6F6977" w14:textId="0E0E2FD8" w:rsidR="00A81248" w:rsidRPr="00D04150" w:rsidRDefault="00D04150" w:rsidP="00C66528">
            <w:pPr>
              <w:pStyle w:val="Ttulo1"/>
              <w:rPr>
                <w:noProof/>
                <w:sz w:val="56"/>
                <w:szCs w:val="56"/>
                <w:lang w:val="es-MX"/>
              </w:rPr>
            </w:pPr>
            <w:r w:rsidRPr="00D04150">
              <w:rPr>
                <w:noProof/>
                <w:sz w:val="56"/>
                <w:szCs w:val="56"/>
                <w:lang w:val="es-MX"/>
              </w:rPr>
              <w:t xml:space="preserve">Fundamentos en matemáticas </w:t>
            </w:r>
            <w:r w:rsidRPr="00E33D5E">
              <w:rPr>
                <w:rFonts w:ascii="Arial" w:hAnsi="Arial" w:cs="Arial"/>
                <w:b w:val="0"/>
                <w:bCs/>
                <w:noProof/>
                <w:sz w:val="36"/>
                <w:szCs w:val="36"/>
                <w:lang w:val="es-MX"/>
              </w:rPr>
              <w:t>Proyecto integrador</w:t>
            </w:r>
          </w:p>
        </w:tc>
        <w:tc>
          <w:tcPr>
            <w:tcW w:w="5237" w:type="dxa"/>
          </w:tcPr>
          <w:p w14:paraId="232DE861" w14:textId="77777777" w:rsidR="00A81248" w:rsidRPr="00274865" w:rsidRDefault="00A81248">
            <w:pPr>
              <w:rPr>
                <w:noProof/>
                <w:lang w:val="es-MX"/>
              </w:rPr>
            </w:pPr>
          </w:p>
        </w:tc>
      </w:tr>
      <w:tr w:rsidR="00A81248" w:rsidRPr="00274865" w14:paraId="0895AC65" w14:textId="77777777" w:rsidTr="005627D6">
        <w:trPr>
          <w:trHeight w:val="8928"/>
        </w:trPr>
        <w:tc>
          <w:tcPr>
            <w:tcW w:w="5395" w:type="dxa"/>
          </w:tcPr>
          <w:p w14:paraId="1A597161" w14:textId="22CAAFC2" w:rsidR="00A81248" w:rsidRPr="00274865" w:rsidRDefault="00E33D5E">
            <w:pPr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114300" distR="114300" simplePos="0" relativeHeight="251662336" behindDoc="0" locked="0" layoutInCell="1" allowOverlap="1" wp14:anchorId="16029AA4" wp14:editId="4E2F387B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29845</wp:posOffset>
                  </wp:positionV>
                  <wp:extent cx="1600200" cy="860425"/>
                  <wp:effectExtent l="0" t="0" r="0" b="0"/>
                  <wp:wrapThrough wrapText="bothSides">
                    <wp:wrapPolygon edited="0">
                      <wp:start x="18771" y="0"/>
                      <wp:lineTo x="0" y="956"/>
                      <wp:lineTo x="0" y="21042"/>
                      <wp:lineTo x="21343" y="21042"/>
                      <wp:lineTo x="21343" y="6217"/>
                      <wp:lineTo x="20057" y="0"/>
                      <wp:lineTo x="18771" y="0"/>
                    </wp:wrapPolygon>
                  </wp:wrapThrough>
                  <wp:docPr id="1841534924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534924" name="Imagen 1" descr="Texto&#10;&#10;Descripción generada automá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86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81248" w:rsidRPr="00274865">
              <w:rPr>
                <w:noProof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E554454" wp14:editId="2B14F9DF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700345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vUbA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7C3A5D33" w14:textId="77777777" w:rsidR="00A81248" w:rsidRDefault="00A81248">
            <w:pPr>
              <w:rPr>
                <w:noProof/>
                <w:lang w:val="es-MX"/>
              </w:rPr>
            </w:pPr>
          </w:p>
          <w:p w14:paraId="0393C6AB" w14:textId="77777777" w:rsidR="00D04150" w:rsidRPr="00D04150" w:rsidRDefault="00D04150" w:rsidP="00D04150">
            <w:pPr>
              <w:rPr>
                <w:lang w:val="es-MX"/>
              </w:rPr>
            </w:pPr>
          </w:p>
          <w:p w14:paraId="4D119FAC" w14:textId="77777777" w:rsidR="00D04150" w:rsidRPr="00D04150" w:rsidRDefault="00D04150" w:rsidP="00D04150">
            <w:pPr>
              <w:rPr>
                <w:lang w:val="es-MX"/>
              </w:rPr>
            </w:pPr>
          </w:p>
          <w:p w14:paraId="5B874866" w14:textId="77777777" w:rsidR="00D04150" w:rsidRPr="00D04150" w:rsidRDefault="00D04150" w:rsidP="00D04150">
            <w:pPr>
              <w:rPr>
                <w:lang w:val="es-MX"/>
              </w:rPr>
            </w:pPr>
          </w:p>
          <w:p w14:paraId="18CFCDFA" w14:textId="77777777" w:rsidR="00D04150" w:rsidRPr="00D04150" w:rsidRDefault="00D04150" w:rsidP="00D04150">
            <w:pPr>
              <w:rPr>
                <w:lang w:val="es-MX"/>
              </w:rPr>
            </w:pPr>
          </w:p>
          <w:p w14:paraId="46EBEDD5" w14:textId="73FDE3EB" w:rsidR="00D04150" w:rsidRPr="00D04150" w:rsidRDefault="00D04150" w:rsidP="00D04150">
            <w:pPr>
              <w:rPr>
                <w:lang w:val="es-MX"/>
              </w:rPr>
            </w:pPr>
          </w:p>
          <w:p w14:paraId="516AC964" w14:textId="65DB2296" w:rsidR="00D04150" w:rsidRPr="00D04150" w:rsidRDefault="00D04150" w:rsidP="00D04150">
            <w:pPr>
              <w:rPr>
                <w:lang w:val="es-MX"/>
              </w:rPr>
            </w:pPr>
          </w:p>
          <w:p w14:paraId="532D6FE4" w14:textId="5C8F7418" w:rsidR="00D04150" w:rsidRPr="00D04150" w:rsidRDefault="00D04150" w:rsidP="00D04150">
            <w:pPr>
              <w:rPr>
                <w:lang w:val="es-MX"/>
              </w:rPr>
            </w:pPr>
          </w:p>
          <w:p w14:paraId="22D37161" w14:textId="25DE4448" w:rsidR="00D04150" w:rsidRPr="00D04150" w:rsidRDefault="00D04150" w:rsidP="00D04150">
            <w:pPr>
              <w:rPr>
                <w:lang w:val="es-MX"/>
              </w:rPr>
            </w:pPr>
          </w:p>
          <w:p w14:paraId="41A1F4ED" w14:textId="3882B8FC" w:rsidR="00D04150" w:rsidRPr="00D04150" w:rsidRDefault="00D04150" w:rsidP="00D04150">
            <w:pPr>
              <w:rPr>
                <w:lang w:val="es-MX"/>
              </w:rPr>
            </w:pPr>
          </w:p>
          <w:p w14:paraId="4FDA1A7A" w14:textId="0C95A677" w:rsidR="00D04150" w:rsidRPr="00D04150" w:rsidRDefault="00D04150" w:rsidP="00D04150">
            <w:pPr>
              <w:rPr>
                <w:lang w:val="es-MX"/>
              </w:rPr>
            </w:pPr>
          </w:p>
          <w:p w14:paraId="34F816E0" w14:textId="406775A9" w:rsidR="00D04150" w:rsidRPr="00D04150" w:rsidRDefault="00D04150" w:rsidP="00D04150">
            <w:pPr>
              <w:rPr>
                <w:lang w:val="es-MX"/>
              </w:rPr>
            </w:pPr>
          </w:p>
          <w:p w14:paraId="0415601C" w14:textId="77777777" w:rsidR="00D04150" w:rsidRPr="00D04150" w:rsidRDefault="00D04150" w:rsidP="00D04150">
            <w:pPr>
              <w:rPr>
                <w:lang w:val="es-MX"/>
              </w:rPr>
            </w:pPr>
          </w:p>
          <w:p w14:paraId="0F67FD8C" w14:textId="77777777" w:rsidR="00D04150" w:rsidRPr="00D04150" w:rsidRDefault="00D04150" w:rsidP="00D04150">
            <w:pPr>
              <w:rPr>
                <w:lang w:val="es-MX"/>
              </w:rPr>
            </w:pPr>
          </w:p>
          <w:p w14:paraId="1A55F05C" w14:textId="77777777" w:rsidR="00D04150" w:rsidRPr="00D04150" w:rsidRDefault="00D04150" w:rsidP="00D04150">
            <w:pPr>
              <w:rPr>
                <w:lang w:val="es-MX"/>
              </w:rPr>
            </w:pPr>
          </w:p>
          <w:p w14:paraId="1657D1C2" w14:textId="77777777" w:rsidR="00D04150" w:rsidRPr="00D04150" w:rsidRDefault="00D04150" w:rsidP="00D04150">
            <w:pPr>
              <w:rPr>
                <w:lang w:val="es-MX"/>
              </w:rPr>
            </w:pPr>
          </w:p>
          <w:p w14:paraId="7D34FCCA" w14:textId="77777777" w:rsidR="00D04150" w:rsidRPr="00D04150" w:rsidRDefault="00D04150" w:rsidP="00D04150">
            <w:pPr>
              <w:rPr>
                <w:lang w:val="es-MX"/>
              </w:rPr>
            </w:pPr>
          </w:p>
          <w:p w14:paraId="574EF2C6" w14:textId="77777777" w:rsidR="00D04150" w:rsidRPr="00D04150" w:rsidRDefault="00D04150" w:rsidP="00D04150">
            <w:pPr>
              <w:rPr>
                <w:lang w:val="es-MX"/>
              </w:rPr>
            </w:pPr>
          </w:p>
          <w:p w14:paraId="2BDB776E" w14:textId="77777777" w:rsidR="00D04150" w:rsidRPr="00D04150" w:rsidRDefault="00D04150" w:rsidP="00D04150">
            <w:pPr>
              <w:rPr>
                <w:lang w:val="es-MX"/>
              </w:rPr>
            </w:pPr>
          </w:p>
          <w:p w14:paraId="0E4C5DC5" w14:textId="77777777" w:rsidR="00D04150" w:rsidRPr="00D04150" w:rsidRDefault="00D04150" w:rsidP="00D04150">
            <w:pPr>
              <w:rPr>
                <w:lang w:val="es-MX"/>
              </w:rPr>
            </w:pPr>
          </w:p>
          <w:p w14:paraId="3B7371ED" w14:textId="77777777" w:rsidR="00D04150" w:rsidRPr="00D04150" w:rsidRDefault="00D04150" w:rsidP="00D04150">
            <w:pPr>
              <w:rPr>
                <w:lang w:val="es-MX"/>
              </w:rPr>
            </w:pPr>
          </w:p>
          <w:p w14:paraId="61CC3D68" w14:textId="77777777" w:rsidR="00D04150" w:rsidRPr="00D04150" w:rsidRDefault="00D04150" w:rsidP="00D04150">
            <w:pPr>
              <w:rPr>
                <w:lang w:val="es-MX"/>
              </w:rPr>
            </w:pPr>
          </w:p>
          <w:p w14:paraId="745F56E6" w14:textId="7C354318" w:rsidR="00D04150" w:rsidRPr="00D04150" w:rsidRDefault="00D04150" w:rsidP="00D04150">
            <w:pPr>
              <w:tabs>
                <w:tab w:val="left" w:pos="1320"/>
              </w:tabs>
              <w:rPr>
                <w:lang w:val="es-MX"/>
              </w:rPr>
            </w:pPr>
          </w:p>
        </w:tc>
      </w:tr>
      <w:tr w:rsidR="00A81248" w:rsidRPr="00274865" w14:paraId="7203F71A" w14:textId="77777777" w:rsidTr="00A31A5B">
        <w:trPr>
          <w:trHeight w:val="1299"/>
        </w:trPr>
        <w:tc>
          <w:tcPr>
            <w:tcW w:w="5395" w:type="dxa"/>
          </w:tcPr>
          <w:p w14:paraId="71035576" w14:textId="77777777" w:rsidR="00A81248" w:rsidRPr="00274865" w:rsidRDefault="00A81248">
            <w:pPr>
              <w:rPr>
                <w:noProof/>
                <w:lang w:val="es-MX"/>
              </w:rPr>
            </w:pPr>
          </w:p>
        </w:tc>
        <w:tc>
          <w:tcPr>
            <w:tcW w:w="5237" w:type="dxa"/>
          </w:tcPr>
          <w:p w14:paraId="27F2879B" w14:textId="13EBE073" w:rsidR="00A81248" w:rsidRPr="00D04150" w:rsidRDefault="00D04150" w:rsidP="00A81248">
            <w:pPr>
              <w:pStyle w:val="Ttulo2"/>
              <w:rPr>
                <w:noProof/>
                <w:color w:val="3880DD" w:themeColor="accent1" w:themeTint="99"/>
                <w:sz w:val="24"/>
                <w:szCs w:val="24"/>
                <w:lang w:val="es-MX"/>
              </w:rPr>
            </w:pPr>
            <w:r w:rsidRPr="00D04150">
              <w:rPr>
                <w:noProof/>
                <w:color w:val="3880DD" w:themeColor="accent1" w:themeTint="99"/>
                <w:sz w:val="24"/>
                <w:szCs w:val="24"/>
                <w:lang w:val="es-MX"/>
              </w:rPr>
              <w:t xml:space="preserve">Chihuahua, Chih.  A 18 de Diciembre, 2022. </w:t>
            </w:r>
          </w:p>
          <w:p w14:paraId="1E4902FA" w14:textId="69AE1F43" w:rsidR="00A81248" w:rsidRPr="00D04150" w:rsidRDefault="000D5CBB" w:rsidP="00C66528">
            <w:pPr>
              <w:pStyle w:val="Ttulo2"/>
              <w:rPr>
                <w:noProof/>
                <w:sz w:val="32"/>
                <w:szCs w:val="32"/>
                <w:lang w:val="es-MX"/>
              </w:rPr>
            </w:pPr>
            <w:r>
              <w:rPr>
                <w:noProof/>
                <w:sz w:val="32"/>
                <w:szCs w:val="32"/>
                <w:lang w:val="es-MX"/>
              </w:rPr>
              <w:t>Fundamentos en matemáticas</w:t>
            </w:r>
          </w:p>
        </w:tc>
      </w:tr>
      <w:tr w:rsidR="00A81248" w:rsidRPr="00274865" w14:paraId="03D5D842" w14:textId="77777777" w:rsidTr="00D04150">
        <w:trPr>
          <w:trHeight w:val="1256"/>
        </w:trPr>
        <w:tc>
          <w:tcPr>
            <w:tcW w:w="5395" w:type="dxa"/>
          </w:tcPr>
          <w:p w14:paraId="1D2B88D3" w14:textId="77777777" w:rsidR="00A81248" w:rsidRPr="00274865" w:rsidRDefault="00A81248">
            <w:pPr>
              <w:rPr>
                <w:noProof/>
                <w:lang w:val="es-MX"/>
              </w:rPr>
            </w:pPr>
          </w:p>
        </w:tc>
        <w:tc>
          <w:tcPr>
            <w:tcW w:w="5237" w:type="dxa"/>
          </w:tcPr>
          <w:p w14:paraId="2A2CBB2E" w14:textId="4FB7B55E" w:rsidR="00A81248" w:rsidRPr="005D7972" w:rsidRDefault="000D5CBB" w:rsidP="00A81248">
            <w:pPr>
              <w:pStyle w:val="Ttulo2"/>
              <w:rPr>
                <w:noProof/>
                <w:color w:val="5B7495" w:themeColor="accent3" w:themeShade="80"/>
                <w:sz w:val="24"/>
                <w:szCs w:val="24"/>
                <w:lang w:val="es-MX"/>
              </w:rPr>
            </w:pPr>
            <w:r w:rsidRPr="005D7972">
              <w:rPr>
                <w:noProof/>
                <w:color w:val="5B7495" w:themeColor="accent3" w:themeShade="80"/>
                <w:sz w:val="24"/>
                <w:szCs w:val="24"/>
                <w:lang w:val="es-MX"/>
              </w:rPr>
              <w:t xml:space="preserve">Alumno: </w:t>
            </w:r>
            <w:r w:rsidR="00D04150" w:rsidRPr="005D7972">
              <w:rPr>
                <w:noProof/>
                <w:color w:val="5B7495" w:themeColor="accent3" w:themeShade="80"/>
                <w:sz w:val="24"/>
                <w:szCs w:val="24"/>
                <w:lang w:val="es-MX"/>
              </w:rPr>
              <w:t>Lic. Jorge Francisco Ricarte Ugarte</w:t>
            </w:r>
          </w:p>
          <w:p w14:paraId="36C6A669" w14:textId="598FB37D" w:rsidR="000D5CBB" w:rsidRPr="00176264" w:rsidRDefault="000D5CBB" w:rsidP="000D5CBB">
            <w:pPr>
              <w:rPr>
                <w:rStyle w:val="nfasis"/>
                <w:i/>
                <w:iCs w:val="0"/>
                <w:color w:val="5B7495" w:themeColor="accent3" w:themeShade="80"/>
                <w:lang w:val="es-MX"/>
              </w:rPr>
            </w:pPr>
            <w:r w:rsidRPr="00176264">
              <w:rPr>
                <w:rStyle w:val="nfasis"/>
                <w:i/>
                <w:iCs w:val="0"/>
                <w:color w:val="5B7495" w:themeColor="accent3" w:themeShade="80"/>
              </w:rPr>
              <w:t>Matrícula: AL091288</w:t>
            </w:r>
          </w:p>
          <w:p w14:paraId="111593DA" w14:textId="77784BCA" w:rsidR="00A81248" w:rsidRPr="00D04150" w:rsidRDefault="00D04150" w:rsidP="00A81248">
            <w:pPr>
              <w:pStyle w:val="Ttulo2"/>
              <w:rPr>
                <w:noProof/>
                <w:sz w:val="32"/>
                <w:szCs w:val="32"/>
                <w:lang w:val="es-MX"/>
              </w:rPr>
            </w:pPr>
            <w:r w:rsidRPr="00D04150">
              <w:rPr>
                <w:noProof/>
                <w:sz w:val="32"/>
                <w:szCs w:val="32"/>
                <w:lang w:val="es-MX"/>
              </w:rPr>
              <w:t>Asesor: Lic. Ángel Herrera López</w:t>
            </w:r>
          </w:p>
        </w:tc>
      </w:tr>
    </w:tbl>
    <w:p w14:paraId="3DD60915" w14:textId="1119AFC5" w:rsidR="000C4ED1" w:rsidRPr="00274865" w:rsidRDefault="000C4ED1">
      <w:pPr>
        <w:rPr>
          <w:noProof/>
          <w:lang w:val="es-MX"/>
        </w:rPr>
      </w:pPr>
    </w:p>
    <w:p w14:paraId="5337D621" w14:textId="77777777" w:rsidR="00FB65B8" w:rsidRPr="00274865" w:rsidRDefault="00FB65B8" w:rsidP="00A24793">
      <w:pPr>
        <w:rPr>
          <w:noProof/>
          <w:lang w:val="es-MX"/>
        </w:rPr>
      </w:pPr>
    </w:p>
    <w:p w14:paraId="3E006C75" w14:textId="364A38D4" w:rsidR="00A24793" w:rsidRPr="00274865" w:rsidRDefault="00A24793">
      <w:pPr>
        <w:rPr>
          <w:noProof/>
          <w:lang w:val="es-MX"/>
        </w:rPr>
      </w:pPr>
    </w:p>
    <w:tbl>
      <w:tblPr>
        <w:tblW w:w="10659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674"/>
        <w:gridCol w:w="992"/>
      </w:tblGrid>
      <w:tr w:rsidR="0031055C" w:rsidRPr="00274865" w14:paraId="5E291013" w14:textId="77777777" w:rsidTr="00C673F6">
        <w:trPr>
          <w:trHeight w:val="3821"/>
        </w:trPr>
        <w:tc>
          <w:tcPr>
            <w:tcW w:w="993" w:type="dxa"/>
            <w:vMerge w:val="restart"/>
            <w:shd w:val="clear" w:color="auto" w:fill="00C1C7" w:themeFill="accent2"/>
          </w:tcPr>
          <w:p w14:paraId="314D9D25" w14:textId="1CC82B6D" w:rsidR="0031055C" w:rsidRPr="00274865" w:rsidRDefault="0031055C" w:rsidP="0031055C">
            <w:pPr>
              <w:pStyle w:val="Anclajedelgrfico"/>
              <w:rPr>
                <w:noProof/>
                <w:lang w:val="es-MX"/>
              </w:rPr>
            </w:pPr>
          </w:p>
        </w:tc>
        <w:tc>
          <w:tcPr>
            <w:tcW w:w="8674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099269B7" w14:textId="77777777" w:rsidR="0031055C" w:rsidRPr="00274865" w:rsidRDefault="0031055C" w:rsidP="0031055C">
            <w:pPr>
              <w:rPr>
                <w:noProof/>
                <w:lang w:val="es-MX"/>
              </w:rPr>
            </w:pPr>
          </w:p>
        </w:tc>
        <w:tc>
          <w:tcPr>
            <w:tcW w:w="992" w:type="dxa"/>
            <w:vMerge w:val="restart"/>
            <w:shd w:val="clear" w:color="auto" w:fill="00C1C7" w:themeFill="accent2"/>
          </w:tcPr>
          <w:p w14:paraId="50EE39B7" w14:textId="77777777" w:rsidR="0031055C" w:rsidRPr="00274865" w:rsidRDefault="0031055C" w:rsidP="00D6375E">
            <w:pPr>
              <w:rPr>
                <w:noProof/>
                <w:lang w:val="es-MX"/>
              </w:rPr>
            </w:pPr>
          </w:p>
        </w:tc>
      </w:tr>
      <w:tr w:rsidR="0031055C" w:rsidRPr="00274865" w14:paraId="6C3083ED" w14:textId="77777777" w:rsidTr="00A31A5B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685A86A3" w14:textId="77777777" w:rsidR="0031055C" w:rsidRPr="00274865" w:rsidRDefault="0031055C" w:rsidP="00D6375E">
            <w:pPr>
              <w:rPr>
                <w:noProof/>
                <w:lang w:val="es-MX"/>
              </w:rPr>
            </w:pPr>
          </w:p>
        </w:tc>
        <w:tc>
          <w:tcPr>
            <w:tcW w:w="8674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6D054EFC" w14:textId="1A060B76" w:rsidR="0031055C" w:rsidRDefault="00982F96" w:rsidP="00A24793">
            <w:pPr>
              <w:pStyle w:val="Cita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Enlace al vídeo:</w:t>
            </w:r>
            <w:r w:rsidR="005E1743">
              <w:rPr>
                <w:noProof/>
                <w:lang w:val="es-MX"/>
              </w:rPr>
              <w:t xml:space="preserve"> </w:t>
            </w:r>
            <w:hyperlink r:id="rId10" w:history="1">
              <w:r w:rsidR="005E1743" w:rsidRPr="00E33D5E">
                <w:rPr>
                  <w:rStyle w:val="Hipervnculo"/>
                  <w:noProof/>
                  <w:sz w:val="52"/>
                  <w:szCs w:val="52"/>
                  <w:lang w:val="es-MX"/>
                </w:rPr>
                <w:t>https://youtu.be/miXRyvNz3lU</w:t>
              </w:r>
            </w:hyperlink>
            <w:r w:rsidR="005E1743">
              <w:rPr>
                <w:noProof/>
                <w:lang w:val="es-MX"/>
              </w:rPr>
              <w:t xml:space="preserve"> </w:t>
            </w:r>
          </w:p>
          <w:p w14:paraId="73EBFDF8" w14:textId="3EAF0E82" w:rsidR="00982F96" w:rsidRPr="00982F96" w:rsidRDefault="00982F96" w:rsidP="00982F96">
            <w:pPr>
              <w:rPr>
                <w:lang w:val="es-MX"/>
              </w:rPr>
            </w:pPr>
          </w:p>
        </w:tc>
        <w:tc>
          <w:tcPr>
            <w:tcW w:w="992" w:type="dxa"/>
            <w:vMerge/>
            <w:shd w:val="clear" w:color="auto" w:fill="00C1C7" w:themeFill="accent2"/>
          </w:tcPr>
          <w:p w14:paraId="3F7AFC5E" w14:textId="77777777" w:rsidR="0031055C" w:rsidRPr="00274865" w:rsidRDefault="0031055C" w:rsidP="00D6375E">
            <w:pPr>
              <w:rPr>
                <w:noProof/>
                <w:lang w:val="es-MX"/>
              </w:rPr>
            </w:pPr>
          </w:p>
        </w:tc>
      </w:tr>
      <w:tr w:rsidR="0031055C" w:rsidRPr="00274865" w14:paraId="6A85805C" w14:textId="77777777" w:rsidTr="00C673F6">
        <w:trPr>
          <w:trHeight w:val="4309"/>
        </w:trPr>
        <w:tc>
          <w:tcPr>
            <w:tcW w:w="993" w:type="dxa"/>
            <w:vMerge/>
            <w:shd w:val="clear" w:color="auto" w:fill="00C1C7" w:themeFill="accent2"/>
          </w:tcPr>
          <w:p w14:paraId="1C421CE0" w14:textId="77777777" w:rsidR="0031055C" w:rsidRPr="00274865" w:rsidRDefault="0031055C" w:rsidP="00D6375E">
            <w:pPr>
              <w:rPr>
                <w:noProof/>
                <w:lang w:val="es-MX"/>
              </w:rPr>
            </w:pPr>
          </w:p>
        </w:tc>
        <w:tc>
          <w:tcPr>
            <w:tcW w:w="8674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2F5A87EE" w14:textId="77777777" w:rsidR="0031055C" w:rsidRPr="00274865" w:rsidRDefault="0031055C" w:rsidP="0031055C">
            <w:pPr>
              <w:rPr>
                <w:noProof/>
                <w:lang w:val="es-MX"/>
              </w:rPr>
            </w:pPr>
          </w:p>
        </w:tc>
        <w:tc>
          <w:tcPr>
            <w:tcW w:w="992" w:type="dxa"/>
            <w:vMerge/>
            <w:shd w:val="clear" w:color="auto" w:fill="00C1C7" w:themeFill="accent2"/>
          </w:tcPr>
          <w:p w14:paraId="3F1D8509" w14:textId="77777777" w:rsidR="0031055C" w:rsidRPr="00274865" w:rsidRDefault="0031055C" w:rsidP="00D6375E">
            <w:pPr>
              <w:rPr>
                <w:noProof/>
                <w:lang w:val="es-MX"/>
              </w:rPr>
            </w:pPr>
          </w:p>
        </w:tc>
      </w:tr>
    </w:tbl>
    <w:p w14:paraId="1E9A3E50" w14:textId="77777777" w:rsidR="00A81248" w:rsidRPr="00274865" w:rsidRDefault="00C66528">
      <w:pPr>
        <w:rPr>
          <w:noProof/>
          <w:lang w:val="es-MX"/>
        </w:rPr>
      </w:pPr>
      <w:r w:rsidRPr="00274865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B22741" wp14:editId="2B98E18D">
                <wp:simplePos x="0" y="0"/>
                <wp:positionH relativeFrom="column">
                  <wp:posOffset>-430964</wp:posOffset>
                </wp:positionH>
                <wp:positionV relativeFrom="paragraph">
                  <wp:posOffset>-9522460</wp:posOffset>
                </wp:positionV>
                <wp:extent cx="7771130" cy="9572295"/>
                <wp:effectExtent l="0" t="0" r="1270" b="0"/>
                <wp:wrapNone/>
                <wp:docPr id="23" name="Forma libre: forma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981B" id="Forma libre: forma 1" o:spid="_x0000_s1026" alt="&quot;&quot;" style="position:absolute;margin-left:-33.95pt;margin-top:-749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</w:p>
    <w:sectPr w:rsidR="00A81248" w:rsidRPr="00274865" w:rsidSect="00A31A5B">
      <w:footerReference w:type="even" r:id="rId11"/>
      <w:footerReference w:type="default" r:id="rId12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80823" w14:textId="77777777" w:rsidR="0071744F" w:rsidRDefault="0071744F" w:rsidP="001205A1">
      <w:r>
        <w:separator/>
      </w:r>
    </w:p>
  </w:endnote>
  <w:endnote w:type="continuationSeparator" w:id="0">
    <w:p w14:paraId="267A8653" w14:textId="77777777" w:rsidR="0071744F" w:rsidRDefault="0071744F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523786A2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val="es-MX" w:bidi="es-MX"/>
          </w:rPr>
          <w:fldChar w:fldCharType="begin"/>
        </w:r>
        <w:r>
          <w:rPr>
            <w:rStyle w:val="Nmerodepgina"/>
            <w:lang w:val="es-MX" w:bidi="es-MX"/>
          </w:rPr>
          <w:instrText xml:space="preserve"> PAGE </w:instrText>
        </w:r>
        <w:r>
          <w:rPr>
            <w:rStyle w:val="Nmerodepgina"/>
            <w:lang w:val="es-MX" w:bidi="es-MX"/>
          </w:rPr>
          <w:fldChar w:fldCharType="separate"/>
        </w:r>
        <w:r w:rsidR="007B0740">
          <w:rPr>
            <w:rStyle w:val="Nmerodepgina"/>
            <w:noProof/>
            <w:lang w:val="es-MX" w:bidi="es-MX"/>
          </w:rPr>
          <w:t>2</w:t>
        </w:r>
        <w:r>
          <w:rPr>
            <w:rStyle w:val="Nmerodepgina"/>
            <w:lang w:val="es-MX" w:bidi="es-MX"/>
          </w:rPr>
          <w:fldChar w:fldCharType="end"/>
        </w:r>
      </w:p>
    </w:sdtContent>
  </w:sdt>
  <w:p w14:paraId="3734CDB8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noProof/>
        <w:lang w:val="es-MX"/>
      </w:rPr>
      <w:id w:val="-1041358343"/>
      <w:docPartObj>
        <w:docPartGallery w:val="Page Numbers (Bottom of Page)"/>
        <w:docPartUnique/>
      </w:docPartObj>
    </w:sdtPr>
    <w:sdtContent>
      <w:p w14:paraId="3FD19A91" w14:textId="77777777" w:rsidR="001205A1" w:rsidRPr="00274865" w:rsidRDefault="001205A1" w:rsidP="001739D4">
        <w:pPr>
          <w:pStyle w:val="Piedepgina"/>
          <w:framePr w:wrap="none" w:vAnchor="text" w:hAnchor="margin" w:xAlign="right" w:y="1"/>
          <w:rPr>
            <w:rStyle w:val="Nmerodepgina"/>
            <w:noProof/>
            <w:lang w:val="es-MX"/>
          </w:rPr>
        </w:pPr>
        <w:r w:rsidRPr="00274865">
          <w:rPr>
            <w:rStyle w:val="Nmerodepgina"/>
            <w:noProof/>
            <w:lang w:val="es-MX" w:bidi="es-MX"/>
          </w:rPr>
          <w:fldChar w:fldCharType="begin"/>
        </w:r>
        <w:r w:rsidRPr="00274865">
          <w:rPr>
            <w:rStyle w:val="Nmerodepgina"/>
            <w:noProof/>
            <w:lang w:val="es-MX" w:bidi="es-MX"/>
          </w:rPr>
          <w:instrText xml:space="preserve"> PAGE </w:instrText>
        </w:r>
        <w:r w:rsidRPr="00274865">
          <w:rPr>
            <w:rStyle w:val="Nmerodepgina"/>
            <w:noProof/>
            <w:lang w:val="es-MX" w:bidi="es-MX"/>
          </w:rPr>
          <w:fldChar w:fldCharType="separate"/>
        </w:r>
        <w:r w:rsidR="005627D6">
          <w:rPr>
            <w:rStyle w:val="Nmerodepgina"/>
            <w:noProof/>
            <w:lang w:val="es-MX" w:bidi="es-MX"/>
          </w:rPr>
          <w:t>4</w:t>
        </w:r>
        <w:r w:rsidRPr="00274865">
          <w:rPr>
            <w:rStyle w:val="Nmerodepgina"/>
            <w:noProof/>
            <w:lang w:val="es-MX" w:bidi="es-MX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RPr="00274865" w14:paraId="624E9541" w14:textId="77777777" w:rsidTr="00A84125">
      <w:tc>
        <w:tcPr>
          <w:tcW w:w="5329" w:type="dxa"/>
        </w:tcPr>
        <w:p w14:paraId="672376ED" w14:textId="30119431" w:rsidR="001205A1" w:rsidRPr="00274865" w:rsidRDefault="00176264" w:rsidP="00C66528">
          <w:pPr>
            <w:pStyle w:val="Piedepgina"/>
            <w:rPr>
              <w:noProof/>
              <w:lang w:val="es-MX"/>
            </w:rPr>
          </w:pPr>
          <w:r>
            <w:rPr>
              <w:noProof/>
              <w:lang w:val="es-MX"/>
            </w:rPr>
            <w:t>Proyecto integrador</w:t>
          </w:r>
        </w:p>
      </w:tc>
      <w:tc>
        <w:tcPr>
          <w:tcW w:w="5329" w:type="dxa"/>
        </w:tcPr>
        <w:p w14:paraId="56966286" w14:textId="77777777" w:rsidR="001205A1" w:rsidRPr="00274865" w:rsidRDefault="001205A1" w:rsidP="00A31A5B">
          <w:pPr>
            <w:pStyle w:val="Piedepgina"/>
            <w:rPr>
              <w:noProof/>
              <w:lang w:val="es-MX"/>
            </w:rPr>
          </w:pPr>
        </w:p>
      </w:tc>
    </w:tr>
  </w:tbl>
  <w:p w14:paraId="7BC0D200" w14:textId="77777777" w:rsidR="001205A1" w:rsidRPr="00274865" w:rsidRDefault="001205A1">
    <w:pPr>
      <w:pStyle w:val="Piedepgina"/>
      <w:rPr>
        <w:noProof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A8F87" w14:textId="77777777" w:rsidR="0071744F" w:rsidRDefault="0071744F" w:rsidP="001205A1">
      <w:r>
        <w:separator/>
      </w:r>
    </w:p>
  </w:footnote>
  <w:footnote w:type="continuationSeparator" w:id="0">
    <w:p w14:paraId="750D01C1" w14:textId="77777777" w:rsidR="0071744F" w:rsidRDefault="0071744F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UwMjMzNjM3Njc2MzVW0lEKTi0uzszPAykwqgUAD3xj2iwAAAA="/>
  </w:docVars>
  <w:rsids>
    <w:rsidRoot w:val="00D04150"/>
    <w:rsid w:val="000C4ED1"/>
    <w:rsid w:val="000D5CBB"/>
    <w:rsid w:val="001205A1"/>
    <w:rsid w:val="00176264"/>
    <w:rsid w:val="002560A5"/>
    <w:rsid w:val="00274865"/>
    <w:rsid w:val="002877E8"/>
    <w:rsid w:val="002B0D15"/>
    <w:rsid w:val="002E7C4E"/>
    <w:rsid w:val="0031055C"/>
    <w:rsid w:val="00371EE1"/>
    <w:rsid w:val="003A798E"/>
    <w:rsid w:val="00425A99"/>
    <w:rsid w:val="005627D6"/>
    <w:rsid w:val="005D7972"/>
    <w:rsid w:val="005E1743"/>
    <w:rsid w:val="005E6B25"/>
    <w:rsid w:val="005F4F46"/>
    <w:rsid w:val="006C60E6"/>
    <w:rsid w:val="0071744F"/>
    <w:rsid w:val="007B0740"/>
    <w:rsid w:val="007C1BAB"/>
    <w:rsid w:val="00982F96"/>
    <w:rsid w:val="00A15CF7"/>
    <w:rsid w:val="00A24793"/>
    <w:rsid w:val="00A31A5B"/>
    <w:rsid w:val="00A81248"/>
    <w:rsid w:val="00A84125"/>
    <w:rsid w:val="00AA0ACC"/>
    <w:rsid w:val="00AA71D1"/>
    <w:rsid w:val="00C66528"/>
    <w:rsid w:val="00C673F6"/>
    <w:rsid w:val="00C915F0"/>
    <w:rsid w:val="00D04150"/>
    <w:rsid w:val="00D467F9"/>
    <w:rsid w:val="00E223A6"/>
    <w:rsid w:val="00E33D5E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6DC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2748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274865"/>
    <w:pPr>
      <w:keepNext/>
      <w:keepLines/>
      <w:outlineLvl w:val="1"/>
    </w:pPr>
    <w:rPr>
      <w:rFonts w:eastAsiaTheme="majorEastAsia" w:cstheme="majorBidi"/>
      <w:i/>
      <w:color w:val="00C1C7" w:themeColor="accent2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ar"/>
    <w:uiPriority w:val="4"/>
    <w:qFormat/>
    <w:rsid w:val="00274865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274865"/>
    <w:rPr>
      <w:rFonts w:asciiTheme="majorHAnsi" w:eastAsiaTheme="majorEastAsia" w:hAnsiTheme="majorHAnsi" w:cstheme="majorBidi"/>
      <w:b/>
      <w:color w:val="123869" w:themeColor="accent1"/>
      <w:sz w:val="72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274865"/>
    <w:rPr>
      <w:rFonts w:eastAsiaTheme="majorEastAsia" w:cstheme="majorBidi"/>
      <w:i/>
      <w:color w:val="00C1C7" w:themeColor="accent2"/>
      <w:sz w:val="40"/>
      <w:szCs w:val="26"/>
    </w:rPr>
  </w:style>
  <w:style w:type="paragraph" w:customStyle="1" w:styleId="Anclajedelgrfico">
    <w:name w:val="Anclaje del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274865"/>
    <w:rPr>
      <w:rFonts w:asciiTheme="majorHAnsi" w:eastAsiaTheme="majorEastAsia" w:hAnsiTheme="majorHAnsi" w:cstheme="majorBidi"/>
      <w:b/>
      <w:color w:val="123869" w:themeColor="accent1"/>
      <w:sz w:val="68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274865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2"/>
    </w:rPr>
  </w:style>
  <w:style w:type="character" w:customStyle="1" w:styleId="CitaCar">
    <w:name w:val="Cita Car"/>
    <w:basedOn w:val="Fuentedeprrafopredeter"/>
    <w:link w:val="Cita"/>
    <w:uiPriority w:val="29"/>
    <w:rsid w:val="00274865"/>
    <w:rPr>
      <w:rFonts w:asciiTheme="majorHAnsi" w:hAnsiTheme="majorHAnsi"/>
      <w:iCs/>
      <w:color w:val="123869" w:themeColor="accent1"/>
      <w:sz w:val="72"/>
    </w:rPr>
  </w:style>
  <w:style w:type="character" w:styleId="Hipervnculo">
    <w:name w:val="Hyperlink"/>
    <w:basedOn w:val="Fuentedeprrafopredeter"/>
    <w:uiPriority w:val="99"/>
    <w:semiHidden/>
    <w:rsid w:val="005E17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1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youtu.be/miXRyvNz3lU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QW25LA_1909\AppData\Roaming\Microsoft\Templates\Informe%20escolar%20atractivo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escolar atractivo</Template>
  <TotalTime>0</TotalTime>
  <Pages>2</Pages>
  <Words>55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2022-12-18T08:43:00Z</dcterms:created>
  <dcterms:modified xsi:type="dcterms:W3CDTF">2022-12-18T20:48:00Z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fdacde57-8a0d-4edb-951b-5d7f032550f0</vt:lpwstr>
  </property>
</Properties>
</file>